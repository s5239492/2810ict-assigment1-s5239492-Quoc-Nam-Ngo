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988EEA0" w:rsidR="009000CE" w:rsidRDefault="00ED34AE" w:rsidP="00ED34AE">
                <w:pPr>
                  <w:pStyle w:val="Title"/>
                </w:pPr>
                <w:r>
                  <w:t>&lt;</w:t>
                </w:r>
                <w:r w:rsidR="0059026D">
                  <w:t>Sydney Airbnb Data A</w:t>
                </w:r>
                <w:r w:rsidR="00773FDC">
                  <w:t>nalysis</w:t>
                </w:r>
                <w:r w:rsidR="00B768BB">
                  <w:t xml:space="preserve"> </w:t>
                </w:r>
                <w:r w:rsidR="009F54D9">
                  <w:t xml:space="preserve">and Visualisation </w:t>
                </w:r>
                <w:r w:rsidR="00B768BB">
                  <w:t>Tool</w:t>
                </w:r>
                <w:r>
                  <w:t>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3995678A" w:rsidR="009000CE" w:rsidRPr="000F2E07" w:rsidRDefault="000F2E07" w:rsidP="000F2E07">
            <w:pPr>
              <w:pStyle w:val="Heading3"/>
              <w:ind w:left="0"/>
              <w:jc w:val="left"/>
              <w:rPr>
                <w:color w:val="0070C0"/>
              </w:rPr>
            </w:pPr>
            <w:r>
              <w:t xml:space="preserve">                                                                                                      </w:t>
            </w:r>
            <w:r w:rsidR="00383194">
              <w:t xml:space="preserve">              </w:t>
            </w:r>
            <w:r>
              <w:t xml:space="preserve"> </w:t>
            </w:r>
            <w:proofErr w:type="spellStart"/>
            <w:r w:rsidRPr="000F2E07">
              <w:rPr>
                <w:color w:val="0070C0"/>
              </w:rPr>
              <w:t>Tszhoi</w:t>
            </w:r>
            <w:proofErr w:type="spellEnd"/>
            <w:r w:rsidRPr="000F2E07">
              <w:rPr>
                <w:color w:val="0070C0"/>
              </w:rPr>
              <w:t xml:space="preserve"> Leung S5245510</w:t>
            </w:r>
          </w:p>
          <w:p w14:paraId="741C42E1" w14:textId="6C20022A" w:rsidR="000F2E07" w:rsidRDefault="000F2E07" w:rsidP="000F2E07">
            <w:pPr>
              <w:rPr>
                <w:color w:val="0070C0"/>
              </w:rPr>
            </w:pPr>
            <w:r w:rsidRPr="000F2E07">
              <w:rPr>
                <w:color w:val="0070C0"/>
              </w:rPr>
              <w:t xml:space="preserve">                                                                                                </w:t>
            </w:r>
            <w:r w:rsidR="00383194">
              <w:rPr>
                <w:color w:val="0070C0"/>
              </w:rPr>
              <w:t xml:space="preserve">      </w:t>
            </w:r>
            <w:r w:rsidRPr="000F2E07">
              <w:rPr>
                <w:color w:val="0070C0"/>
              </w:rPr>
              <w:t xml:space="preserve">    Md Tanvir Mannan s5202602</w:t>
            </w:r>
          </w:p>
          <w:p w14:paraId="3EECD433" w14:textId="09D5A8B8" w:rsidR="000F2E07" w:rsidRPr="000F2E07" w:rsidRDefault="00383194" w:rsidP="000F2E07">
            <w:pPr>
              <w:rPr>
                <w:color w:val="0070C0"/>
              </w:rPr>
            </w:pPr>
            <w:r>
              <w:rPr>
                <w:color w:val="0070C0"/>
              </w:rPr>
              <w:t xml:space="preserve">                                                                                                                  </w:t>
            </w:r>
            <w:r w:rsidRPr="00383194">
              <w:rPr>
                <w:color w:val="0070C0"/>
              </w:rPr>
              <w:t>Quoc Nam Ngo s5239492</w:t>
            </w:r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FC050DD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10-0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59026D">
                  <w:t>October 9,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2602CD8B" w14:textId="03C27EC9" w:rsidR="009000CE" w:rsidRPr="00B768BB" w:rsidRDefault="000F2E07" w:rsidP="00B768BB">
      <w:pPr>
        <w:ind w:left="0"/>
        <w:jc w:val="both"/>
        <w:rPr>
          <w:rFonts w:ascii="Arial" w:hAnsi="Arial" w:cs="Arial"/>
        </w:rPr>
      </w:pPr>
      <w:r w:rsidRPr="00B768BB">
        <w:rPr>
          <w:rFonts w:ascii="Arial" w:hAnsi="Arial" w:cs="Arial"/>
          <w:sz w:val="24"/>
          <w:szCs w:val="24"/>
        </w:rPr>
        <w:t xml:space="preserve">This report shows us the data analysis for year 2017. It reports the information of all listing in a specified suburb, produce a chart to show the distribution of prices of properties, retrieve all records that contain a keyword and analysing how many customers commented on factors related to cleanliness. </w:t>
      </w:r>
      <w:r w:rsidR="00184AA9" w:rsidRPr="00B768BB">
        <w:rPr>
          <w:rFonts w:ascii="Arial" w:hAnsi="Arial" w:cs="Arial"/>
        </w:rP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64CD9D6D" w14:textId="4D87F62B" w:rsidR="000F2E07" w:rsidRPr="00B768BB" w:rsidRDefault="000F2E07" w:rsidP="00B768BB">
      <w:pPr>
        <w:jc w:val="both"/>
        <w:rPr>
          <w:rFonts w:ascii="Arial" w:hAnsi="Arial" w:cs="Arial"/>
          <w:sz w:val="24"/>
          <w:szCs w:val="24"/>
        </w:rPr>
      </w:pPr>
      <w:r w:rsidRPr="00B768BB">
        <w:rPr>
          <w:rFonts w:ascii="Arial" w:hAnsi="Arial" w:cs="Arial"/>
          <w:sz w:val="24"/>
          <w:szCs w:val="24"/>
        </w:rPr>
        <w:t>This report aims to provide Sydney Airbnb data analysis tool information. The date range covered in this data analysis tool from 01/01/2017 to 31/12/2017. Feature 1 reports the information of all listings in a specified suburb, feature 2 produces a chart to show the distribution of prices of properties, feature 3 retrieves all records containing a keyword, and feature 4 analyses how many customers commented on factors related to cleanliness.</w:t>
      </w:r>
    </w:p>
    <w:p w14:paraId="26A813B6" w14:textId="77777777" w:rsidR="00725B1C" w:rsidRDefault="00725B1C" w:rsidP="00ED34AE">
      <w:pPr>
        <w:rPr>
          <w:color w:val="FF0000"/>
        </w:rPr>
      </w:pPr>
    </w:p>
    <w:p w14:paraId="30E47C28" w14:textId="5539F361" w:rsidR="00773FDC" w:rsidRPr="00ED34AE" w:rsidRDefault="00773FDC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3BA1AA57" w:rsidR="009000CE" w:rsidRPr="00B768BB" w:rsidRDefault="00ED34AE" w:rsidP="00184AA9">
      <w:pPr>
        <w:pStyle w:val="Heading1"/>
        <w:rPr>
          <w:rFonts w:ascii="Arial" w:hAnsi="Arial" w:cs="Arial"/>
        </w:rPr>
      </w:pPr>
      <w:r w:rsidRPr="00B768BB">
        <w:rPr>
          <w:rStyle w:val="Heading1Char"/>
          <w:rFonts w:ascii="Arial" w:hAnsi="Arial" w:cs="Arial"/>
          <w:b/>
        </w:rPr>
        <w:lastRenderedPageBreak/>
        <w:t>Analysis 1 &lt;</w:t>
      </w:r>
      <w:r w:rsidR="00773FDC" w:rsidRPr="00B768BB">
        <w:rPr>
          <w:rStyle w:val="Heading1Char"/>
          <w:rFonts w:ascii="Arial" w:hAnsi="Arial" w:cs="Arial"/>
          <w:b/>
        </w:rPr>
        <w:t xml:space="preserve">List </w:t>
      </w:r>
      <w:proofErr w:type="gramStart"/>
      <w:r w:rsidR="00152E42" w:rsidRPr="00B768BB">
        <w:rPr>
          <w:rStyle w:val="Heading1Char"/>
          <w:rFonts w:ascii="Arial" w:hAnsi="Arial" w:cs="Arial"/>
          <w:b/>
        </w:rPr>
        <w:t>By</w:t>
      </w:r>
      <w:proofErr w:type="gramEnd"/>
      <w:r w:rsidR="00773FDC" w:rsidRPr="00B768BB">
        <w:rPr>
          <w:rStyle w:val="Heading1Char"/>
          <w:rFonts w:ascii="Arial" w:hAnsi="Arial" w:cs="Arial"/>
          <w:b/>
        </w:rPr>
        <w:t xml:space="preserve"> Suburb</w:t>
      </w:r>
      <w:r w:rsidRPr="00B768BB">
        <w:rPr>
          <w:rStyle w:val="Heading1Char"/>
          <w:rFonts w:ascii="Arial" w:hAnsi="Arial" w:cs="Arial"/>
          <w:b/>
        </w:rPr>
        <w:t>&gt;</w:t>
      </w:r>
    </w:p>
    <w:p w14:paraId="47229BF6" w14:textId="5594F5D8" w:rsidR="00773FDC" w:rsidRPr="00B768BB" w:rsidRDefault="00773FDC" w:rsidP="00184AA9">
      <w:pPr>
        <w:rPr>
          <w:rFonts w:ascii="Arial" w:hAnsi="Arial" w:cs="Arial"/>
          <w:color w:val="FF0000"/>
        </w:rPr>
      </w:pPr>
      <w:r w:rsidRPr="00B768BB">
        <w:rPr>
          <w:rFonts w:ascii="Arial" w:hAnsi="Arial" w:cs="Arial"/>
          <w:noProof/>
          <w:color w:val="FF0000"/>
        </w:rPr>
        <w:drawing>
          <wp:inline distT="0" distB="0" distL="0" distR="0" wp14:anchorId="6E982E15" wp14:editId="042F93D2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4AB1" w14:textId="52ACACA3" w:rsidR="00773FDC" w:rsidRPr="00B768BB" w:rsidRDefault="00152E42" w:rsidP="00184AA9">
      <w:pPr>
        <w:rPr>
          <w:rFonts w:ascii="Arial" w:hAnsi="Arial" w:cs="Arial"/>
        </w:rPr>
      </w:pPr>
      <w:r w:rsidRPr="00B768BB">
        <w:rPr>
          <w:rFonts w:ascii="Arial" w:hAnsi="Arial" w:cs="Arial"/>
        </w:rPr>
        <w:t>This feature displays the details of every Airbnb rental in the Burwood area between the dates of January 1, 2017, and December 31, 2017.</w:t>
      </w:r>
    </w:p>
    <w:p w14:paraId="6A7BD116" w14:textId="19C3832B" w:rsidR="00ED34AE" w:rsidRPr="00B768BB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B768BB">
        <w:rPr>
          <w:rStyle w:val="Heading1Char"/>
          <w:rFonts w:ascii="Arial" w:hAnsi="Arial" w:cs="Arial"/>
          <w:b/>
        </w:rPr>
        <w:lastRenderedPageBreak/>
        <w:t>Analysis 2 &lt;</w:t>
      </w:r>
      <w:r w:rsidR="00152E42" w:rsidRPr="00B768BB">
        <w:rPr>
          <w:rStyle w:val="Heading1Char"/>
          <w:rFonts w:ascii="Arial" w:hAnsi="Arial" w:cs="Arial"/>
          <w:b/>
        </w:rPr>
        <w:t>Price of Listing Chart Display</w:t>
      </w:r>
      <w:r w:rsidRPr="00B768BB">
        <w:rPr>
          <w:rStyle w:val="Heading1Char"/>
          <w:rFonts w:ascii="Arial" w:hAnsi="Arial" w:cs="Arial"/>
          <w:b/>
        </w:rPr>
        <w:t>&gt;</w:t>
      </w:r>
    </w:p>
    <w:p w14:paraId="7C8BD831" w14:textId="288108DC" w:rsidR="005F7829" w:rsidRPr="00B768BB" w:rsidRDefault="005F7829" w:rsidP="005F7829">
      <w:pPr>
        <w:rPr>
          <w:rFonts w:ascii="Arial" w:hAnsi="Arial" w:cs="Arial"/>
        </w:rPr>
      </w:pPr>
      <w:r w:rsidRPr="00B768BB">
        <w:rPr>
          <w:rFonts w:ascii="Arial" w:hAnsi="Arial" w:cs="Arial"/>
          <w:noProof/>
        </w:rPr>
        <w:drawing>
          <wp:inline distT="0" distB="0" distL="0" distR="0" wp14:anchorId="45040A2E" wp14:editId="023206F3">
            <wp:extent cx="5943600" cy="3161030"/>
            <wp:effectExtent l="0" t="0" r="0" b="1270"/>
            <wp:docPr id="4" name="Picture 4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B603" w14:textId="66CAA56B" w:rsidR="005F7829" w:rsidRPr="00B768BB" w:rsidRDefault="005F7829" w:rsidP="00377AB4">
      <w:pPr>
        <w:rPr>
          <w:rFonts w:ascii="Arial" w:hAnsi="Arial" w:cs="Arial"/>
        </w:rPr>
      </w:pPr>
      <w:r w:rsidRPr="00B768BB">
        <w:rPr>
          <w:rFonts w:ascii="Arial" w:hAnsi="Arial" w:cs="Arial"/>
        </w:rPr>
        <w:t xml:space="preserve">This feature shows us the distribution of prices of properties from 01/01/2017 to 01/12/2017. </w:t>
      </w:r>
      <w:r w:rsidR="00377AB4" w:rsidRPr="00B768BB">
        <w:rPr>
          <w:rFonts w:ascii="Arial" w:hAnsi="Arial" w:cs="Arial"/>
        </w:rPr>
        <w:t>x-Axis is representing prices and y-Axis is representing the density of prices.</w:t>
      </w:r>
    </w:p>
    <w:p w14:paraId="2B11177A" w14:textId="506EF610" w:rsidR="00ED34AE" w:rsidRPr="00B768BB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B768BB">
        <w:rPr>
          <w:rStyle w:val="Heading1Char"/>
          <w:rFonts w:ascii="Arial" w:hAnsi="Arial" w:cs="Arial"/>
          <w:b/>
        </w:rPr>
        <w:lastRenderedPageBreak/>
        <w:t>Analysis 3 &lt;</w:t>
      </w:r>
      <w:r w:rsidR="00152E42" w:rsidRPr="00B768BB">
        <w:rPr>
          <w:rStyle w:val="Heading1Char"/>
          <w:rFonts w:ascii="Arial" w:hAnsi="Arial" w:cs="Arial"/>
          <w:b/>
        </w:rPr>
        <w:t>Retrieve Keyword</w:t>
      </w:r>
      <w:r w:rsidRPr="00B768BB">
        <w:rPr>
          <w:rStyle w:val="Heading1Char"/>
          <w:rFonts w:ascii="Arial" w:hAnsi="Arial" w:cs="Arial"/>
          <w:b/>
        </w:rPr>
        <w:t>&gt;</w:t>
      </w:r>
    </w:p>
    <w:p w14:paraId="1A99AB3F" w14:textId="6E398E23" w:rsidR="00152E42" w:rsidRPr="00B768BB" w:rsidRDefault="00152E42" w:rsidP="00152E42">
      <w:pPr>
        <w:rPr>
          <w:rFonts w:ascii="Arial" w:hAnsi="Arial" w:cs="Arial"/>
        </w:rPr>
      </w:pPr>
      <w:r w:rsidRPr="00B768BB">
        <w:rPr>
          <w:rFonts w:ascii="Arial" w:hAnsi="Arial" w:cs="Arial"/>
          <w:noProof/>
        </w:rPr>
        <w:drawing>
          <wp:inline distT="0" distB="0" distL="0" distR="0" wp14:anchorId="20B51E01" wp14:editId="49A9C6B3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CCD3" w14:textId="5E76A363" w:rsidR="00152E42" w:rsidRPr="00B768BB" w:rsidRDefault="00152E42" w:rsidP="00152E42">
      <w:pPr>
        <w:rPr>
          <w:rFonts w:ascii="Arial" w:hAnsi="Arial" w:cs="Arial"/>
        </w:rPr>
      </w:pPr>
      <w:r w:rsidRPr="00B768BB">
        <w:rPr>
          <w:rFonts w:ascii="Arial" w:hAnsi="Arial" w:cs="Arial"/>
        </w:rPr>
        <w:t xml:space="preserve">This feature shows the information of </w:t>
      </w:r>
      <w:proofErr w:type="spellStart"/>
      <w:r w:rsidRPr="00B768BB">
        <w:rPr>
          <w:rFonts w:ascii="Arial" w:hAnsi="Arial" w:cs="Arial"/>
        </w:rPr>
        <w:t>AirBnb</w:t>
      </w:r>
      <w:proofErr w:type="spellEnd"/>
      <w:r w:rsidRPr="00B768BB">
        <w:rPr>
          <w:rFonts w:ascii="Arial" w:hAnsi="Arial" w:cs="Arial"/>
        </w:rPr>
        <w:t xml:space="preserve"> listing in Sydney which records contain a keyword 'Pet'</w:t>
      </w:r>
    </w:p>
    <w:p w14:paraId="49BE7F08" w14:textId="509CE080" w:rsidR="00ED34AE" w:rsidRPr="00B768BB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B768BB">
        <w:rPr>
          <w:rStyle w:val="Heading1Char"/>
          <w:rFonts w:ascii="Arial" w:hAnsi="Arial" w:cs="Arial"/>
          <w:b/>
        </w:rPr>
        <w:lastRenderedPageBreak/>
        <w:t xml:space="preserve">Analysis 4 </w:t>
      </w:r>
      <w:r w:rsidR="00152E42" w:rsidRPr="00B768BB">
        <w:rPr>
          <w:rStyle w:val="Heading1Char"/>
          <w:rFonts w:ascii="Arial" w:hAnsi="Arial" w:cs="Arial"/>
          <w:b/>
        </w:rPr>
        <w:t>&lt;Customer Clearance</w:t>
      </w:r>
      <w:r w:rsidRPr="00B768BB">
        <w:rPr>
          <w:rStyle w:val="Heading1Char"/>
          <w:rFonts w:ascii="Arial" w:hAnsi="Arial" w:cs="Arial"/>
          <w:b/>
        </w:rPr>
        <w:t>&gt;</w:t>
      </w:r>
    </w:p>
    <w:p w14:paraId="7059FEF8" w14:textId="608A4E1F" w:rsidR="00152E42" w:rsidRPr="00B768BB" w:rsidRDefault="00152E42" w:rsidP="00152E42">
      <w:pPr>
        <w:rPr>
          <w:rFonts w:ascii="Arial" w:hAnsi="Arial" w:cs="Arial"/>
        </w:rPr>
      </w:pPr>
      <w:r w:rsidRPr="00B768BB">
        <w:rPr>
          <w:rFonts w:ascii="Arial" w:hAnsi="Arial" w:cs="Arial"/>
          <w:noProof/>
        </w:rPr>
        <w:drawing>
          <wp:inline distT="0" distB="0" distL="0" distR="0" wp14:anchorId="34E3D2C7" wp14:editId="4F8118EC">
            <wp:extent cx="5943600" cy="31451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57B2" w14:textId="77777777" w:rsidR="00725B1C" w:rsidRPr="00B768BB" w:rsidRDefault="00725B1C" w:rsidP="00725B1C">
      <w:pPr>
        <w:rPr>
          <w:rFonts w:ascii="Arial" w:hAnsi="Arial" w:cs="Arial"/>
        </w:rPr>
      </w:pPr>
    </w:p>
    <w:p w14:paraId="20586613" w14:textId="57005C8B" w:rsidR="002D4235" w:rsidRPr="00B768BB" w:rsidRDefault="00725B1C" w:rsidP="00725B1C">
      <w:pPr>
        <w:rPr>
          <w:rStyle w:val="Heading1Char"/>
          <w:rFonts w:ascii="Arial" w:eastAsiaTheme="minorEastAsia" w:hAnsi="Arial" w:cs="Arial"/>
          <w:b w:val="0"/>
          <w:color w:val="auto"/>
          <w:sz w:val="22"/>
          <w:szCs w:val="22"/>
        </w:rPr>
      </w:pPr>
      <w:r w:rsidRPr="00B768BB">
        <w:rPr>
          <w:rFonts w:ascii="Arial" w:hAnsi="Arial" w:cs="Arial"/>
        </w:rPr>
        <w:t>This feature shows us the information of analysis of how many customers commented on factors related to cleanliness.</w:t>
      </w:r>
    </w:p>
    <w:p w14:paraId="71DA5DEA" w14:textId="72525441" w:rsidR="009000CE" w:rsidRPr="00B768BB" w:rsidRDefault="009000CE" w:rsidP="00ED34AE">
      <w:pPr>
        <w:ind w:left="0"/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</w:p>
    <w:sectPr w:rsidR="009000CE" w:rsidRPr="00B768BB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F22E" w14:textId="77777777" w:rsidR="006A32D2" w:rsidRDefault="006A32D2">
      <w:pPr>
        <w:spacing w:after="0" w:line="240" w:lineRule="auto"/>
      </w:pPr>
      <w:r>
        <w:separator/>
      </w:r>
    </w:p>
  </w:endnote>
  <w:endnote w:type="continuationSeparator" w:id="0">
    <w:p w14:paraId="62CD1D26" w14:textId="77777777" w:rsidR="006A32D2" w:rsidRDefault="006A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69761E0B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F54D9">
                <w:t>&lt;Sydney Airbnb Data Analysis and Visualisation Tool&gt;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59026D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Md Tanvir Mannan S5202602</w:t>
              </w:r>
            </w:sdtContent>
          </w:sdt>
        </w:p>
      </w:tc>
      <w:tc>
        <w:tcPr>
          <w:tcW w:w="4675" w:type="dxa"/>
        </w:tcPr>
        <w:p w14:paraId="66753B50" w14:textId="4F8A7B5B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9F54D9">
            <w:rPr>
              <w:noProof/>
            </w:rPr>
            <w:t>6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406D2994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F54D9">
          <w:t>&lt;Sydney Airbnb Data Analysis and Visualisation Tool&gt;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59026D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Md Tanvir Mannan S5202602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E8AB" w14:textId="77777777" w:rsidR="006A32D2" w:rsidRDefault="006A32D2">
      <w:pPr>
        <w:spacing w:after="0" w:line="240" w:lineRule="auto"/>
      </w:pPr>
      <w:r>
        <w:separator/>
      </w:r>
    </w:p>
  </w:footnote>
  <w:footnote w:type="continuationSeparator" w:id="0">
    <w:p w14:paraId="028EE3E5" w14:textId="77777777" w:rsidR="006A32D2" w:rsidRDefault="006A3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F2E07"/>
    <w:rsid w:val="00152E42"/>
    <w:rsid w:val="00184AA9"/>
    <w:rsid w:val="002D4235"/>
    <w:rsid w:val="00377AB4"/>
    <w:rsid w:val="00383194"/>
    <w:rsid w:val="003E3774"/>
    <w:rsid w:val="0059026D"/>
    <w:rsid w:val="005F7829"/>
    <w:rsid w:val="006A32D2"/>
    <w:rsid w:val="00725B1C"/>
    <w:rsid w:val="00773FDC"/>
    <w:rsid w:val="009000CE"/>
    <w:rsid w:val="0097144C"/>
    <w:rsid w:val="009F54D9"/>
    <w:rsid w:val="00AD07E1"/>
    <w:rsid w:val="00AE0CAF"/>
    <w:rsid w:val="00B768BB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A57FC"/>
    <w:rsid w:val="00E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3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&lt;Sydney Airbnb Data Analysis and Visualisation Tool&gt; Executive Summary</dc:title>
  <dc:creator>Md Tanvir Mannan S5202602</dc:creator>
  <cp:keywords/>
  <cp:lastModifiedBy>Md Tanvir Mannan</cp:lastModifiedBy>
  <cp:revision>4</cp:revision>
  <dcterms:created xsi:type="dcterms:W3CDTF">2022-10-09T12:55:00Z</dcterms:created>
  <dcterms:modified xsi:type="dcterms:W3CDTF">2022-10-09T13:12:00Z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